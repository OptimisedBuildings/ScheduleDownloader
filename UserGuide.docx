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Your Name"/>
        <w:tag w:val=""/>
        <w:id w:val="-574512284"/>
        <w:placeholder>
          <w:docPart w:val="B83AE1E8695D41AD944DC957B912BBC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4A46DFF4" w14:textId="68451370" w:rsidR="00BA56D5" w:rsidRDefault="00D845CD">
          <w:pPr>
            <w:pStyle w:val="Name"/>
          </w:pPr>
          <w:r>
            <w:t xml:space="preserve">CSVExport </w:t>
          </w:r>
          <w:r w:rsidR="00EB6A00">
            <w:t>–</w:t>
          </w:r>
          <w:r>
            <w:t xml:space="preserve"> </w:t>
          </w:r>
          <w:r w:rsidR="00EB6A00">
            <w:t>User Guide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528"/>
        <w:gridCol w:w="302"/>
        <w:gridCol w:w="8250"/>
      </w:tblGrid>
      <w:tr w:rsidR="00CF62DF" w14:paraId="6BF9EF66" w14:textId="77777777" w:rsidTr="00D845CD">
        <w:tc>
          <w:tcPr>
            <w:tcW w:w="1528" w:type="dxa"/>
            <w:tcBorders>
              <w:bottom w:val="single" w:sz="4" w:space="0" w:color="418AB3" w:themeColor="accent1"/>
            </w:tcBorders>
          </w:tcPr>
          <w:p w14:paraId="1C0A72BA" w14:textId="38B6DBDF" w:rsidR="00BA56D5" w:rsidRDefault="00EB6A00">
            <w:pPr>
              <w:pStyle w:val="Heading1"/>
            </w:pPr>
            <w:r>
              <w:t>Installation</w:t>
            </w:r>
          </w:p>
        </w:tc>
        <w:tc>
          <w:tcPr>
            <w:tcW w:w="302" w:type="dxa"/>
            <w:tcBorders>
              <w:bottom w:val="single" w:sz="4" w:space="0" w:color="418AB3" w:themeColor="accent1"/>
            </w:tcBorders>
          </w:tcPr>
          <w:p w14:paraId="57E0104D" w14:textId="77777777" w:rsidR="00BA56D5" w:rsidRDefault="00BA56D5"/>
        </w:tc>
        <w:tc>
          <w:tcPr>
            <w:tcW w:w="8250" w:type="dxa"/>
            <w:tcBorders>
              <w:bottom w:val="single" w:sz="4" w:space="0" w:color="418AB3" w:themeColor="accent1"/>
            </w:tcBorders>
          </w:tcPr>
          <w:p w14:paraId="0263177F" w14:textId="0BE7AFDE" w:rsidR="000C457E" w:rsidRDefault="003A4060" w:rsidP="001671D1">
            <w:pPr>
              <w:pStyle w:val="ListParagraph"/>
              <w:numPr>
                <w:ilvl w:val="0"/>
                <w:numId w:val="4"/>
              </w:numPr>
            </w:pPr>
            <w:r>
              <w:t>Copy and paste jar files into Niagara Modules folder. Restart both workbench and the station for changes to take affect</w:t>
            </w:r>
          </w:p>
          <w:p w14:paraId="1E036EF7" w14:textId="7DA8A032" w:rsidR="001671D1" w:rsidRDefault="003A4060" w:rsidP="001671D1">
            <w:pPr>
              <w:pStyle w:val="ListParagraph"/>
              <w:numPr>
                <w:ilvl w:val="0"/>
                <w:numId w:val="4"/>
              </w:numPr>
            </w:pPr>
            <w:r>
              <w:t>Drag an instance of the Schedule Parser and the Schedule Writer onto the Services container</w:t>
            </w:r>
          </w:p>
          <w:p w14:paraId="5D82D83B" w14:textId="1963F684" w:rsidR="001671D1" w:rsidRDefault="001671D1" w:rsidP="001671D1">
            <w:pPr>
              <w:pStyle w:val="ListParagraph"/>
              <w:numPr>
                <w:ilvl w:val="0"/>
                <w:numId w:val="4"/>
              </w:numPr>
            </w:pPr>
            <w:r>
              <w:t xml:space="preserve">Copy and paste CSV of schedules into </w:t>
            </w:r>
            <w:r w:rsidR="003A4060">
              <w:t>S</w:t>
            </w:r>
            <w:r>
              <w:t xml:space="preserve">chedule </w:t>
            </w:r>
            <w:r w:rsidR="003A4060">
              <w:t>P</w:t>
            </w:r>
            <w:r>
              <w:t>arser.</w:t>
            </w:r>
          </w:p>
          <w:p w14:paraId="7116540E" w14:textId="77777777" w:rsidR="001671D1" w:rsidRDefault="001671D1" w:rsidP="001671D1">
            <w:pPr>
              <w:pStyle w:val="ListParagraph"/>
              <w:numPr>
                <w:ilvl w:val="0"/>
                <w:numId w:val="4"/>
              </w:numPr>
            </w:pPr>
            <w:r>
              <w:t>Run the Parse action on the Schedule Parser</w:t>
            </w:r>
          </w:p>
          <w:p w14:paraId="7BBF10F1" w14:textId="71043E9B" w:rsidR="001671D1" w:rsidRDefault="001671D1" w:rsidP="001671D1">
            <w:pPr>
              <w:pStyle w:val="ListParagraph"/>
              <w:numPr>
                <w:ilvl w:val="0"/>
                <w:numId w:val="4"/>
              </w:numPr>
            </w:pPr>
            <w:r>
              <w:t>Run the Gentle Write action on the Schedule Writer (This will take some time)</w:t>
            </w:r>
            <w:r w:rsidR="003A4060">
              <w:t>. This action has a string property to select the type of controller. To write to IQ 1’s and 2’s type in ‘12’ for 4’s only type ‘4’ etc.</w:t>
            </w:r>
          </w:p>
        </w:tc>
      </w:tr>
    </w:tbl>
    <w:p w14:paraId="67754541" w14:textId="77777777" w:rsidR="003A5E74" w:rsidRDefault="003A5E74" w:rsidP="00645ACB"/>
    <w:sectPr w:rsidR="003A5E74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87DF2" w14:textId="77777777" w:rsidR="008B0A40" w:rsidRDefault="008B0A40">
      <w:pPr>
        <w:spacing w:before="0" w:after="0" w:line="240" w:lineRule="auto"/>
      </w:pPr>
      <w:r>
        <w:separator/>
      </w:r>
    </w:p>
  </w:endnote>
  <w:endnote w:type="continuationSeparator" w:id="0">
    <w:p w14:paraId="7D9461A0" w14:textId="77777777" w:rsidR="008B0A40" w:rsidRDefault="008B0A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4"/>
      <w:gridCol w:w="5046"/>
    </w:tblGrid>
    <w:tr w:rsidR="00BA56D5" w14:paraId="2A295E36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5473D79F" w14:textId="77777777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9ECA7E6C5D6745389B9D2E9799804B1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7B23DEDA" w14:textId="6670037D" w:rsidR="00BA56D5" w:rsidRDefault="00EB6A00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>
                <w:t>CSVExport – User Guide</w:t>
              </w:r>
            </w:p>
          </w:tc>
        </w:sdtContent>
      </w:sdt>
    </w:tr>
  </w:tbl>
  <w:p w14:paraId="101011C4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CE341" w14:textId="77777777" w:rsidR="008B0A40" w:rsidRDefault="008B0A40">
      <w:pPr>
        <w:spacing w:before="0" w:after="0" w:line="240" w:lineRule="auto"/>
      </w:pPr>
      <w:r>
        <w:separator/>
      </w:r>
    </w:p>
  </w:footnote>
  <w:footnote w:type="continuationSeparator" w:id="0">
    <w:p w14:paraId="3697D1BE" w14:textId="77777777" w:rsidR="008B0A40" w:rsidRDefault="008B0A4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04B46"/>
    <w:multiLevelType w:val="hybridMultilevel"/>
    <w:tmpl w:val="E6E80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96116"/>
    <w:multiLevelType w:val="hybridMultilevel"/>
    <w:tmpl w:val="B6742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301FF"/>
    <w:multiLevelType w:val="hybridMultilevel"/>
    <w:tmpl w:val="8EE8C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B607D"/>
    <w:multiLevelType w:val="hybridMultilevel"/>
    <w:tmpl w:val="C4661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209"/>
    <w:rsid w:val="000766D2"/>
    <w:rsid w:val="000C457E"/>
    <w:rsid w:val="000D5CB4"/>
    <w:rsid w:val="001671D1"/>
    <w:rsid w:val="00186613"/>
    <w:rsid w:val="001E76FC"/>
    <w:rsid w:val="00332678"/>
    <w:rsid w:val="003A4060"/>
    <w:rsid w:val="003A5E74"/>
    <w:rsid w:val="003E374E"/>
    <w:rsid w:val="004A0209"/>
    <w:rsid w:val="00645ACB"/>
    <w:rsid w:val="006C19AC"/>
    <w:rsid w:val="006F0F86"/>
    <w:rsid w:val="00796D9E"/>
    <w:rsid w:val="007B78DD"/>
    <w:rsid w:val="008B0A40"/>
    <w:rsid w:val="008F7017"/>
    <w:rsid w:val="009060F3"/>
    <w:rsid w:val="009D55A9"/>
    <w:rsid w:val="00BA56D5"/>
    <w:rsid w:val="00CF62DF"/>
    <w:rsid w:val="00D845CD"/>
    <w:rsid w:val="00E66BCD"/>
    <w:rsid w:val="00EB6A00"/>
    <w:rsid w:val="00F0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7982C"/>
  <w15:chartTrackingRefBased/>
  <w15:docId w15:val="{3858EBFE-FDE0-4D30-86CD-B8F7A072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semiHidden/>
    <w:qFormat/>
    <w:rsid w:val="00D84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reeves\AppData\Local\Microsoft\Office\16.0\DTS\en-US%7b8E1FEAB8-D41D-452C-AB43-8DC350B40A6C%7d\%7bD2A73BD9-F776-4239-ABAC-403EF2F86D31%7dtf0346306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83AE1E8695D41AD944DC957B912B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2FB73-8BBA-424D-8F24-BE0BFF1DB04A}"/>
      </w:docPartPr>
      <w:docPartBody>
        <w:p w:rsidR="0011173A" w:rsidRDefault="00B51255">
          <w:pPr>
            <w:pStyle w:val="B83AE1E8695D41AD944DC957B912BBC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ECA7E6C5D6745389B9D2E9799804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E811B-24F1-4685-A9E9-7312980E97CD}"/>
      </w:docPartPr>
      <w:docPartBody>
        <w:p w:rsidR="0011173A" w:rsidRDefault="00B51255">
          <w:pPr>
            <w:pStyle w:val="9ECA7E6C5D6745389B9D2E9799804B16"/>
          </w:pPr>
          <w:r>
            <w:t>You might want to include your GPA here and a brief summary of relevant coursework, awards, and honors.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55"/>
    <w:rsid w:val="0011173A"/>
    <w:rsid w:val="007175EE"/>
    <w:rsid w:val="00B51255"/>
    <w:rsid w:val="00D55EA4"/>
    <w:rsid w:val="00E0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83AE1E8695D41AD944DC957B912BBC5">
    <w:name w:val="B83AE1E8695D41AD944DC957B912BBC5"/>
  </w:style>
  <w:style w:type="paragraph" w:customStyle="1" w:styleId="9ECA7E6C5D6745389B9D2E9799804B16">
    <w:name w:val="9ECA7E6C5D6745389B9D2E9799804B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{D2A73BD9-F776-4239-ABAC-403EF2F86D31}tf03463069_win32</Template>
  <TotalTime>18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CSVExport – User Guide</dc:creator>
  <cp:keywords/>
  <dc:description/>
  <cp:lastModifiedBy>Peter Reeves</cp:lastModifiedBy>
  <cp:revision>5</cp:revision>
  <dcterms:created xsi:type="dcterms:W3CDTF">2020-11-10T11:16:00Z</dcterms:created>
  <dcterms:modified xsi:type="dcterms:W3CDTF">2020-11-16T15:22:00Z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